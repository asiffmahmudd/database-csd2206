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rsidR="001670A7" w:rsidRDefault="001670A7" w:rsidP="001670A7">
          <w:pPr>
            <w:pStyle w:val="TOCHeading"/>
            <w:framePr w:wrap="around" w:y="1279"/>
          </w:pPr>
          <w:r>
            <w:t>Contents</w:t>
          </w:r>
        </w:p>
        <w:p w:rsidR="001670A7" w:rsidRPr="0057318D" w:rsidRDefault="003A2F05" w:rsidP="00733884">
          <w:pPr>
            <w:pStyle w:val="TOC1"/>
            <w:jc w:val="both"/>
            <w:rPr>
              <w:color w:val="292561" w:themeColor="text2"/>
            </w:rPr>
          </w:pPr>
          <w:hyperlink w:anchor="_Company_Description" w:history="1">
            <w:r w:rsidR="00C060C2" w:rsidRPr="0057318D">
              <w:rPr>
                <w:rStyle w:val="Hyperlink"/>
                <w:bCs/>
                <w:color w:val="292561" w:themeColor="text2"/>
                <w:u w:val="none"/>
              </w:rPr>
              <w:t>Company Description</w:t>
            </w:r>
            <w:r w:rsidR="001670A7" w:rsidRPr="0057318D">
              <w:rPr>
                <w:rStyle w:val="Hyperlink"/>
                <w:color w:val="292561" w:themeColor="text2"/>
                <w:u w:val="none"/>
              </w:rPr>
              <w:ptab w:relativeTo="margin" w:alignment="right" w:leader="dot"/>
            </w:r>
            <w:r w:rsidR="00C060C2" w:rsidRPr="0057318D">
              <w:rPr>
                <w:rStyle w:val="Hyperlink"/>
                <w:bCs/>
                <w:color w:val="292561" w:themeColor="text2"/>
                <w:u w:val="none"/>
              </w:rPr>
              <w:t>2</w:t>
            </w:r>
          </w:hyperlink>
        </w:p>
        <w:p w:rsidR="001670A7" w:rsidRPr="00457F28" w:rsidRDefault="003A2F05" w:rsidP="00260666">
          <w:pPr>
            <w:pStyle w:val="TOC2"/>
            <w:ind w:firstLine="720"/>
          </w:pPr>
          <w:hyperlink w:anchor="_Company_Name:_" w:history="1">
            <w:r w:rsidR="00260666" w:rsidRPr="00457F28">
              <w:rPr>
                <w:rStyle w:val="Hyperlink"/>
                <w:color w:val="0F0F3F" w:themeColor="text1"/>
                <w:u w:val="none"/>
              </w:rPr>
              <w:t>1.1 Company Name</w:t>
            </w:r>
            <w:r w:rsidR="001670A7" w:rsidRPr="00457F28">
              <w:rPr>
                <w:rStyle w:val="Hyperlink"/>
                <w:color w:val="0F0F3F" w:themeColor="text1"/>
                <w:u w:val="none"/>
              </w:rPr>
              <w:ptab w:relativeTo="margin" w:alignment="right" w:leader="dot"/>
            </w:r>
            <w:r w:rsidR="001670A7" w:rsidRPr="00457F28">
              <w:rPr>
                <w:rStyle w:val="Hyperlink"/>
                <w:color w:val="0F0F3F" w:themeColor="text1"/>
                <w:u w:val="none"/>
              </w:rPr>
              <w:t>2</w:t>
            </w:r>
          </w:hyperlink>
        </w:p>
        <w:p w:rsidR="001670A7" w:rsidRDefault="003A2F05" w:rsidP="00260666">
          <w:pPr>
            <w:pStyle w:val="TOC3"/>
            <w:ind w:left="720"/>
            <w:rPr>
              <w:rStyle w:val="Hyperlink"/>
              <w:bCs/>
              <w:color w:val="0F0F3F" w:themeColor="text1"/>
              <w:u w:val="none"/>
            </w:rPr>
          </w:pPr>
          <w:hyperlink w:anchor="_Company_Description" w:history="1">
            <w:r w:rsidR="00260666" w:rsidRPr="00E9050F">
              <w:rPr>
                <w:rStyle w:val="Hyperlink"/>
                <w:color w:val="0F0F3F" w:themeColor="text1"/>
                <w:u w:val="none"/>
              </w:rPr>
              <w:t xml:space="preserve">1.2 </w:t>
            </w:r>
            <w:r w:rsidR="00E9050F" w:rsidRPr="00E9050F">
              <w:rPr>
                <w:rStyle w:val="Hyperlink"/>
                <w:color w:val="0F0F3F" w:themeColor="text1"/>
                <w:u w:val="none"/>
              </w:rPr>
              <w:t>Company Overview</w:t>
            </w:r>
            <w:r w:rsidR="001670A7" w:rsidRPr="00E9050F">
              <w:rPr>
                <w:rStyle w:val="Hyperlink"/>
                <w:color w:val="0F0F3F" w:themeColor="text1"/>
                <w:u w:val="none"/>
              </w:rPr>
              <w:ptab w:relativeTo="margin" w:alignment="right" w:leader="dot"/>
            </w:r>
            <w:r w:rsidR="00E9050F" w:rsidRPr="00E9050F">
              <w:rPr>
                <w:rStyle w:val="Hyperlink"/>
                <w:color w:val="0F0F3F" w:themeColor="text1"/>
                <w:u w:val="none"/>
              </w:rPr>
              <w:t>2</w:t>
            </w:r>
          </w:hyperlink>
          <w:r w:rsidR="00260666">
            <w:br/>
          </w:r>
          <w:hyperlink w:anchor="_Product:__Drills" w:history="1">
            <w:r w:rsidR="00272828" w:rsidRPr="00933351">
              <w:rPr>
                <w:rStyle w:val="Hyperlink"/>
                <w:bCs/>
                <w:color w:val="0F0F3F" w:themeColor="text1"/>
                <w:u w:val="none"/>
              </w:rPr>
              <w:t>1.3 Product</w:t>
            </w:r>
            <w:r w:rsidR="001670A7"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r w:rsidR="00272828">
            <w:rPr>
              <w:bCs/>
            </w:rPr>
            <w:br/>
          </w:r>
          <w:hyperlink w:anchor="_Product_Attribute:" w:history="1">
            <w:r w:rsidR="00272828" w:rsidRPr="00933351">
              <w:rPr>
                <w:rStyle w:val="Hyperlink"/>
                <w:bCs/>
                <w:color w:val="0F0F3F" w:themeColor="text1"/>
                <w:u w:val="none"/>
              </w:rPr>
              <w:t>1.4 Product Attribute</w:t>
            </w:r>
            <w:r w:rsidR="00272828"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p>
        <w:p w:rsidR="005C2525" w:rsidRPr="0057318D" w:rsidRDefault="003A2F05" w:rsidP="005C2525">
          <w:pPr>
            <w:pStyle w:val="TOC1"/>
            <w:jc w:val="both"/>
            <w:rPr>
              <w:color w:val="292561" w:themeColor="text2"/>
            </w:rPr>
          </w:pPr>
          <w:hyperlink w:anchor="_Customer_Sale_Invoice" w:history="1">
            <w:r w:rsidR="005C2525" w:rsidRPr="0057318D">
              <w:rPr>
                <w:rStyle w:val="Hyperlink"/>
                <w:bCs/>
                <w:color w:val="292561" w:themeColor="text2"/>
                <w:u w:val="none"/>
              </w:rPr>
              <w:t>Customer Sale Invoice</w:t>
            </w:r>
            <w:r w:rsidR="005C2525" w:rsidRPr="0057318D">
              <w:rPr>
                <w:rStyle w:val="Hyperlink"/>
                <w:color w:val="292561" w:themeColor="text2"/>
                <w:u w:val="none"/>
              </w:rPr>
              <w:ptab w:relativeTo="margin" w:alignment="right" w:leader="dot"/>
            </w:r>
            <w:r w:rsidR="005C2525" w:rsidRPr="0057318D">
              <w:rPr>
                <w:rStyle w:val="Hyperlink"/>
                <w:bCs/>
                <w:color w:val="292561" w:themeColor="text2"/>
                <w:u w:val="none"/>
              </w:rPr>
              <w:t>4</w:t>
            </w:r>
          </w:hyperlink>
        </w:p>
        <w:p w:rsidR="005C2525" w:rsidRPr="00116B2C" w:rsidRDefault="00CC6EED" w:rsidP="005C2525">
          <w:pPr>
            <w:pStyle w:val="TOC2"/>
            <w:ind w:firstLine="720"/>
            <w:rPr>
              <w:rStyle w:val="Hyperlink"/>
              <w:bCs/>
              <w:color w:val="292561" w:themeColor="text2"/>
              <w:u w:val="none"/>
            </w:rPr>
          </w:pPr>
          <w:r w:rsidRPr="00116B2C">
            <w:rPr>
              <w:rStyle w:val="Hyperlink"/>
              <w:color w:val="292561" w:themeColor="text2"/>
              <w:u w:val="none"/>
            </w:rPr>
            <w:fldChar w:fldCharType="begin"/>
          </w:r>
          <w:r w:rsidRPr="00116B2C">
            <w:rPr>
              <w:rStyle w:val="Hyperlink"/>
              <w:color w:val="292561" w:themeColor="text2"/>
              <w:u w:val="none"/>
            </w:rPr>
            <w:instrText xml:space="preserve"> HYPERLINK  \l "_Invoice:" </w:instrText>
          </w:r>
          <w:r w:rsidRPr="00116B2C">
            <w:rPr>
              <w:rStyle w:val="Hyperlink"/>
              <w:color w:val="292561" w:themeColor="text2"/>
              <w:u w:val="none"/>
            </w:rPr>
            <w:fldChar w:fldCharType="separate"/>
          </w:r>
          <w:r w:rsidR="00B54809" w:rsidRPr="00116B2C">
            <w:rPr>
              <w:rStyle w:val="Hyperlink"/>
              <w:color w:val="292561" w:themeColor="text2"/>
              <w:u w:val="none"/>
            </w:rPr>
            <w:t>2</w:t>
          </w:r>
          <w:r w:rsidR="005C2525" w:rsidRPr="00116B2C">
            <w:rPr>
              <w:rStyle w:val="Hyperlink"/>
              <w:color w:val="292561" w:themeColor="text2"/>
              <w:u w:val="none"/>
            </w:rPr>
            <w:t>.1 Invoice</w:t>
          </w:r>
          <w:r w:rsidR="005C2525" w:rsidRPr="00116B2C">
            <w:rPr>
              <w:rStyle w:val="Hyperlink"/>
              <w:color w:val="292561" w:themeColor="text2"/>
              <w:u w:val="none"/>
            </w:rPr>
            <w:ptab w:relativeTo="margin" w:alignment="right" w:leader="dot"/>
          </w:r>
          <w:r w:rsidR="005C2525" w:rsidRPr="00116B2C">
            <w:rPr>
              <w:rStyle w:val="Hyperlink"/>
              <w:color w:val="292561" w:themeColor="text2"/>
              <w:u w:val="none"/>
            </w:rPr>
            <w:t>4</w:t>
          </w:r>
          <w:r w:rsidR="005C2525" w:rsidRPr="00116B2C">
            <w:rPr>
              <w:rStyle w:val="Hyperlink"/>
              <w:bCs/>
              <w:color w:val="292561" w:themeColor="text2"/>
              <w:u w:val="none"/>
            </w:rPr>
            <w:t xml:space="preserve"> </w:t>
          </w:r>
        </w:p>
        <w:p w:rsidR="00B54809" w:rsidRPr="00116B2C" w:rsidRDefault="00CC6EED" w:rsidP="00B54809">
          <w:pPr>
            <w:pStyle w:val="TOC1"/>
            <w:jc w:val="both"/>
            <w:rPr>
              <w:color w:val="292561" w:themeColor="text2"/>
            </w:rPr>
          </w:pPr>
          <w:r w:rsidRPr="00116B2C">
            <w:rPr>
              <w:rStyle w:val="Hyperlink"/>
              <w:color w:val="292561" w:themeColor="text2"/>
              <w:u w:val="none"/>
            </w:rPr>
            <w:fldChar w:fldCharType="end"/>
          </w:r>
          <w:hyperlink w:anchor="_Entity_Relationship_Diagrams" w:history="1">
            <w:r w:rsidR="00B54809" w:rsidRPr="00116B2C">
              <w:rPr>
                <w:rStyle w:val="Hyperlink"/>
                <w:bCs/>
                <w:color w:val="292561" w:themeColor="text2"/>
                <w:u w:val="none"/>
              </w:rPr>
              <w:t>Entity Relationship Diagrams</w:t>
            </w:r>
            <w:r w:rsidR="00B54809" w:rsidRPr="00116B2C">
              <w:rPr>
                <w:rStyle w:val="Hyperlink"/>
                <w:color w:val="292561" w:themeColor="text2"/>
                <w:u w:val="none"/>
              </w:rPr>
              <w:ptab w:relativeTo="margin" w:alignment="right" w:leader="dot"/>
            </w:r>
            <w:r w:rsidR="000C7531" w:rsidRPr="00116B2C">
              <w:rPr>
                <w:rStyle w:val="Hyperlink"/>
                <w:bCs/>
                <w:color w:val="292561" w:themeColor="text2"/>
                <w:u w:val="none"/>
              </w:rPr>
              <w:t>5</w:t>
            </w:r>
          </w:hyperlink>
        </w:p>
        <w:p w:rsidR="00B54809" w:rsidRPr="00116B2C" w:rsidRDefault="00116B2C" w:rsidP="00B54809">
          <w:pPr>
            <w:pStyle w:val="TOC2"/>
            <w:ind w:firstLine="720"/>
            <w:rPr>
              <w:rStyle w:val="Hyperlink"/>
              <w:color w:val="292561" w:themeColor="text2"/>
              <w:u w:val="none"/>
            </w:rPr>
          </w:pPr>
          <w:r w:rsidRPr="00116B2C">
            <w:rPr>
              <w:rStyle w:val="Hyperlink"/>
              <w:color w:val="292561" w:themeColor="text2"/>
              <w:u w:val="none"/>
            </w:rPr>
            <w:fldChar w:fldCharType="begin"/>
          </w:r>
          <w:r w:rsidRPr="00116B2C">
            <w:rPr>
              <w:rStyle w:val="Hyperlink"/>
              <w:color w:val="292561" w:themeColor="text2"/>
              <w:u w:val="none"/>
            </w:rPr>
            <w:instrText xml:space="preserve"> HYPERLINK  \l "_ER_Diagram_(With" </w:instrText>
          </w:r>
          <w:r w:rsidRPr="00116B2C">
            <w:rPr>
              <w:rStyle w:val="Hyperlink"/>
              <w:color w:val="292561" w:themeColor="text2"/>
              <w:u w:val="none"/>
            </w:rPr>
            <w:fldChar w:fldCharType="separate"/>
          </w:r>
          <w:r w:rsidR="00B54809" w:rsidRPr="00116B2C">
            <w:rPr>
              <w:rStyle w:val="Hyperlink"/>
              <w:color w:val="292561" w:themeColor="text2"/>
              <w:u w:val="none"/>
            </w:rPr>
            <w:t>3.1 ER Diagram (With M:M)</w:t>
          </w:r>
          <w:r w:rsidR="00B54809" w:rsidRPr="00116B2C">
            <w:rPr>
              <w:rStyle w:val="Hyperlink"/>
              <w:color w:val="292561" w:themeColor="text2"/>
              <w:u w:val="none"/>
            </w:rPr>
            <w:ptab w:relativeTo="margin" w:alignment="right" w:leader="dot"/>
          </w:r>
          <w:r w:rsidR="000C7531" w:rsidRPr="00116B2C">
            <w:rPr>
              <w:rStyle w:val="Hyperlink"/>
              <w:color w:val="292561" w:themeColor="text2"/>
              <w:u w:val="none"/>
            </w:rPr>
            <w:t>5</w:t>
          </w:r>
        </w:p>
        <w:p w:rsidR="005C2525" w:rsidRPr="009A52CE" w:rsidRDefault="00116B2C" w:rsidP="00EA4CDA">
          <w:pPr>
            <w:pStyle w:val="TOC1"/>
            <w:ind w:firstLine="720"/>
            <w:jc w:val="both"/>
            <w:rPr>
              <w:rStyle w:val="Hyperlink"/>
              <w:color w:val="292561" w:themeColor="text2"/>
              <w:u w:val="none"/>
            </w:rPr>
          </w:pPr>
          <w:r w:rsidRPr="00116B2C">
            <w:rPr>
              <w:rStyle w:val="Hyperlink"/>
              <w:color w:val="292561" w:themeColor="text2"/>
              <w:u w:val="none"/>
            </w:rPr>
            <w:fldChar w:fldCharType="end"/>
          </w:r>
          <w:hyperlink w:anchor="_ER_Diagram_(Without" w:history="1">
            <w:r w:rsidR="00B54809" w:rsidRPr="009A52CE">
              <w:rPr>
                <w:rStyle w:val="Hyperlink"/>
                <w:color w:val="0F0F3F" w:themeColor="text1"/>
                <w:u w:val="none"/>
              </w:rPr>
              <w:t>3.2 ER Diagram (Without M:M)</w:t>
            </w:r>
            <w:r w:rsidR="00B54809" w:rsidRPr="009A52CE">
              <w:rPr>
                <w:rStyle w:val="Hyperlink"/>
                <w:color w:val="0F0F3F" w:themeColor="text1"/>
                <w:u w:val="none"/>
              </w:rPr>
              <w:ptab w:relativeTo="margin" w:alignment="right" w:leader="dot"/>
            </w:r>
            <w:r w:rsidR="000C7531" w:rsidRPr="009A52CE">
              <w:rPr>
                <w:rStyle w:val="Hyperlink"/>
                <w:color w:val="0F0F3F" w:themeColor="text1"/>
                <w:u w:val="none"/>
              </w:rPr>
              <w:t>6</w:t>
            </w:r>
          </w:hyperlink>
          <w:r w:rsidR="00430DA7" w:rsidRPr="009A52CE">
            <w:rPr>
              <w:rStyle w:val="Hyperlink"/>
              <w:color w:val="292561" w:themeColor="text2"/>
              <w:u w:val="none"/>
            </w:rPr>
            <w:br/>
          </w:r>
          <w:hyperlink w:anchor="_Relational_(Physical)_Model_1" w:history="1">
            <w:r w:rsidR="001B2CDA">
              <w:rPr>
                <w:rStyle w:val="Hyperlink"/>
                <w:bCs/>
                <w:color w:val="292561" w:themeColor="text2"/>
                <w:u w:val="none"/>
              </w:rPr>
              <w:t>Relational (Physical) Model</w:t>
            </w:r>
            <w:r w:rsidR="009A52CE" w:rsidRPr="009A52CE">
              <w:rPr>
                <w:rStyle w:val="Hyperlink"/>
                <w:color w:val="292561" w:themeColor="text2"/>
                <w:u w:val="none"/>
              </w:rPr>
              <w:ptab w:relativeTo="margin" w:alignment="right" w:leader="dot"/>
            </w:r>
            <w:r w:rsidR="009A52CE" w:rsidRPr="009A52CE">
              <w:rPr>
                <w:rStyle w:val="Hyperlink"/>
                <w:bCs/>
                <w:color w:val="292561" w:themeColor="text2"/>
                <w:u w:val="none"/>
              </w:rPr>
              <w:t>7</w:t>
            </w:r>
          </w:hyperlink>
        </w:p>
        <w:p w:rsidR="001670A7" w:rsidRDefault="003A2F05" w:rsidP="00733884">
          <w:pPr>
            <w:pStyle w:val="TOC3"/>
            <w:ind w:left="0"/>
          </w:pPr>
        </w:p>
      </w:sdtContent>
    </w:sdt>
    <w:p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1" w:name="_Company_Description"/>
            <w:bookmarkEnd w:id="1"/>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2" w:name="_Company_Name:_"/>
            <w:bookmarkEnd w:id="2"/>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17">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3" w:name="_Product:__Drills"/>
            <w:bookmarkEnd w:id="3"/>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4" w:name="_Product_Attribute:"/>
            <w:bookmarkEnd w:id="4"/>
            <w:r>
              <w:rPr>
                <w:color w:val="0F0F3F" w:themeColor="text1"/>
              </w:rPr>
              <w:t>Product Attribute:</w:t>
            </w:r>
          </w:p>
          <w:tbl>
            <w:tblPr>
              <w:tblStyle w:val="PlainTable4"/>
              <w:tblW w:w="0" w:type="auto"/>
              <w:tblLook w:val="04A0" w:firstRow="1" w:lastRow="0" w:firstColumn="1" w:lastColumn="0" w:noHBand="0" w:noVBand="1"/>
            </w:tblPr>
            <w:tblGrid>
              <w:gridCol w:w="5076"/>
              <w:gridCol w:w="5076"/>
            </w:tblGrid>
            <w:tr w:rsidR="004C6A93" w:rsidTr="00261D1A">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5076" w:type="dxa"/>
                  <w:shd w:val="clear" w:color="auto" w:fill="292561" w:themeFill="text2"/>
                </w:tcPr>
                <w:p w:rsidR="004C6A93" w:rsidRPr="00261D1A" w:rsidRDefault="004C6A93" w:rsidP="00330E90">
                  <w:pPr>
                    <w:pStyle w:val="Content"/>
                    <w:framePr w:wrap="around"/>
                    <w:rPr>
                      <w:b w:val="0"/>
                      <w:color w:val="FFFFFF" w:themeColor="background1"/>
                      <w:sz w:val="40"/>
                      <w:szCs w:val="40"/>
                    </w:rPr>
                  </w:pPr>
                  <w:r w:rsidRPr="00261D1A">
                    <w:rPr>
                      <w:color w:val="FFFFFF" w:themeColor="background1"/>
                      <w:sz w:val="40"/>
                      <w:szCs w:val="40"/>
                    </w:rPr>
                    <w:t>Attributes</w:t>
                  </w:r>
                </w:p>
              </w:tc>
              <w:tc>
                <w:tcPr>
                  <w:tcW w:w="5076" w:type="dxa"/>
                  <w:shd w:val="clear" w:color="auto" w:fill="292561" w:themeFill="text2"/>
                </w:tcPr>
                <w:p w:rsidR="004C6A93" w:rsidRPr="00261D1A" w:rsidRDefault="004C6A93" w:rsidP="00330E90">
                  <w:pPr>
                    <w:pStyle w:val="Content"/>
                    <w:framePr w:wrap="around"/>
                    <w:cnfStyle w:val="100000000000" w:firstRow="1" w:lastRow="0" w:firstColumn="0" w:lastColumn="0" w:oddVBand="0" w:evenVBand="0" w:oddHBand="0" w:evenHBand="0" w:firstRowFirstColumn="0" w:firstRowLastColumn="0" w:lastRowFirstColumn="0" w:lastRowLastColumn="0"/>
                    <w:rPr>
                      <w:b w:val="0"/>
                      <w:color w:val="FFFFFF" w:themeColor="background1"/>
                      <w:sz w:val="40"/>
                      <w:szCs w:val="40"/>
                    </w:rPr>
                  </w:pPr>
                  <w:r w:rsidRPr="00261D1A">
                    <w:rPr>
                      <w:color w:val="FFFFFF" w:themeColor="background1"/>
                      <w:sz w:val="40"/>
                      <w:szCs w:val="40"/>
                    </w:rPr>
                    <w:t>Sample Data</w:t>
                  </w:r>
                </w:p>
              </w:tc>
            </w:tr>
            <w:tr w:rsidR="004F7D20"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330E90">
                  <w:pPr>
                    <w:pStyle w:val="Content"/>
                    <w:framePr w:wrap="around"/>
                    <w:rPr>
                      <w:szCs w:val="28"/>
                    </w:rPr>
                  </w:pPr>
                  <w:r>
                    <w:rPr>
                      <w:szCs w:val="28"/>
                    </w:rPr>
                    <w:t>Product Id (UK)</w:t>
                  </w:r>
                </w:p>
              </w:tc>
              <w:tc>
                <w:tcPr>
                  <w:tcW w:w="5076" w:type="dxa"/>
                </w:tcPr>
                <w:p w:rsidR="004F7D20" w:rsidRPr="00B62265" w:rsidRDefault="004F7D20" w:rsidP="00330E9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12345</w:t>
                  </w:r>
                </w:p>
              </w:tc>
            </w:tr>
            <w:tr w:rsidR="004F7D20"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330E90">
                  <w:pPr>
                    <w:pStyle w:val="Content"/>
                    <w:framePr w:wrap="around"/>
                    <w:rPr>
                      <w:szCs w:val="28"/>
                    </w:rPr>
                  </w:pPr>
                  <w:r w:rsidRPr="004F7D20">
                    <w:rPr>
                      <w:szCs w:val="28"/>
                    </w:rPr>
                    <w:t>Model Number</w:t>
                  </w:r>
                </w:p>
              </w:tc>
              <w:tc>
                <w:tcPr>
                  <w:tcW w:w="5076" w:type="dxa"/>
                </w:tcPr>
                <w:p w:rsidR="004F7D20" w:rsidRPr="00B62265" w:rsidRDefault="004F7D20" w:rsidP="00330E9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Pr>
                      <w:szCs w:val="28"/>
                    </w:rPr>
                    <w:t>58736</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2C4ACE" w:rsidP="00330E90">
                  <w:pPr>
                    <w:pStyle w:val="Content"/>
                    <w:framePr w:wrap="around"/>
                    <w:rPr>
                      <w:szCs w:val="28"/>
                    </w:rPr>
                  </w:pPr>
                  <w:r w:rsidRPr="00B62265">
                    <w:rPr>
                      <w:szCs w:val="28"/>
                    </w:rPr>
                    <w:t>Product Name</w:t>
                  </w:r>
                </w:p>
              </w:tc>
              <w:tc>
                <w:tcPr>
                  <w:tcW w:w="5076" w:type="dxa"/>
                </w:tcPr>
                <w:p w:rsidR="004C6A93" w:rsidRPr="00B62265" w:rsidRDefault="001140FB" w:rsidP="00330E9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Black &amp; Decker Electronic Drill</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330E90">
                  <w:pPr>
                    <w:pStyle w:val="Content"/>
                    <w:framePr w:wrap="around"/>
                    <w:rPr>
                      <w:szCs w:val="28"/>
                    </w:rPr>
                  </w:pPr>
                  <w:r w:rsidRPr="00B62265">
                    <w:rPr>
                      <w:szCs w:val="28"/>
                    </w:rPr>
                    <w:t>Assembly Required</w:t>
                  </w:r>
                </w:p>
              </w:tc>
              <w:tc>
                <w:tcPr>
                  <w:tcW w:w="5076" w:type="dxa"/>
                </w:tcPr>
                <w:p w:rsidR="004C6A93" w:rsidRPr="00B62265" w:rsidRDefault="001140FB" w:rsidP="00330E9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No</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330E90">
                  <w:pPr>
                    <w:pStyle w:val="Content"/>
                    <w:framePr w:wrap="around"/>
                    <w:rPr>
                      <w:szCs w:val="28"/>
                    </w:rPr>
                  </w:pPr>
                  <w:r w:rsidRPr="00B62265">
                    <w:rPr>
                      <w:szCs w:val="28"/>
                    </w:rPr>
                    <w:t>Batteries Required</w:t>
                  </w:r>
                </w:p>
              </w:tc>
              <w:tc>
                <w:tcPr>
                  <w:tcW w:w="5076" w:type="dxa"/>
                </w:tcPr>
                <w:p w:rsidR="004C6A93" w:rsidRPr="00B62265" w:rsidRDefault="001140FB" w:rsidP="00330E9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Yes</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330E90">
                  <w:pPr>
                    <w:pStyle w:val="Content"/>
                    <w:framePr w:wrap="around"/>
                    <w:rPr>
                      <w:szCs w:val="28"/>
                    </w:rPr>
                  </w:pPr>
                  <w:r w:rsidRPr="00B62265">
                    <w:rPr>
                      <w:szCs w:val="28"/>
                    </w:rPr>
                    <w:t>Batteries Included</w:t>
                  </w:r>
                </w:p>
              </w:tc>
              <w:tc>
                <w:tcPr>
                  <w:tcW w:w="5076" w:type="dxa"/>
                </w:tcPr>
                <w:p w:rsidR="004C6A93" w:rsidRPr="00B62265" w:rsidRDefault="001140FB" w:rsidP="00330E9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Yes</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330E90">
                  <w:pPr>
                    <w:pStyle w:val="Content"/>
                    <w:framePr w:wrap="around"/>
                    <w:rPr>
                      <w:szCs w:val="28"/>
                    </w:rPr>
                  </w:pPr>
                  <w:r w:rsidRPr="00B62265">
                    <w:rPr>
                      <w:szCs w:val="28"/>
                    </w:rPr>
                    <w:t>Manufacturer</w:t>
                  </w:r>
                </w:p>
              </w:tc>
              <w:tc>
                <w:tcPr>
                  <w:tcW w:w="5076" w:type="dxa"/>
                </w:tcPr>
                <w:p w:rsidR="004C6A93" w:rsidRPr="00B62265" w:rsidRDefault="00B62265" w:rsidP="00330E9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JAKKS Pacific</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B62265" w:rsidP="00330E90">
                  <w:pPr>
                    <w:pStyle w:val="Content"/>
                    <w:framePr w:wrap="around"/>
                    <w:rPr>
                      <w:szCs w:val="28"/>
                    </w:rPr>
                  </w:pPr>
                  <w:r w:rsidRPr="00B62265">
                    <w:rPr>
                      <w:szCs w:val="28"/>
                    </w:rPr>
                    <w:t>Stock</w:t>
                  </w:r>
                </w:p>
              </w:tc>
              <w:tc>
                <w:tcPr>
                  <w:tcW w:w="5076" w:type="dxa"/>
                </w:tcPr>
                <w:p w:rsidR="004C6A93" w:rsidRPr="00B62265" w:rsidRDefault="00B62265" w:rsidP="00330E9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100</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330E90">
                  <w:pPr>
                    <w:pStyle w:val="Content"/>
                    <w:framePr w:wrap="around"/>
                    <w:rPr>
                      <w:szCs w:val="28"/>
                    </w:rPr>
                  </w:pPr>
                  <w:r w:rsidRPr="00B62265">
                    <w:rPr>
                      <w:szCs w:val="28"/>
                    </w:rPr>
                    <w:t>Product Dimension</w:t>
                  </w:r>
                </w:p>
              </w:tc>
              <w:tc>
                <w:tcPr>
                  <w:tcW w:w="5076" w:type="dxa"/>
                </w:tcPr>
                <w:p w:rsidR="002C4ACE" w:rsidRPr="00B62265" w:rsidRDefault="00B62265" w:rsidP="00330E9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5.08 x 21.29 x 24.13 cm;</w:t>
                  </w:r>
                </w:p>
              </w:tc>
            </w:tr>
            <w:tr w:rsidR="002C4ACE"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330E90">
                  <w:pPr>
                    <w:pStyle w:val="Content"/>
                    <w:framePr w:wrap="around"/>
                    <w:rPr>
                      <w:szCs w:val="28"/>
                    </w:rPr>
                  </w:pPr>
                  <w:r w:rsidRPr="00B62265">
                    <w:rPr>
                      <w:szCs w:val="28"/>
                    </w:rPr>
                    <w:t>Weight</w:t>
                  </w:r>
                </w:p>
              </w:tc>
              <w:tc>
                <w:tcPr>
                  <w:tcW w:w="5076" w:type="dxa"/>
                </w:tcPr>
                <w:p w:rsidR="002C4ACE" w:rsidRPr="00B62265" w:rsidRDefault="00B62265" w:rsidP="00330E9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900 gm</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330E90">
                  <w:pPr>
                    <w:pStyle w:val="Content"/>
                    <w:framePr w:wrap="around"/>
                    <w:rPr>
                      <w:szCs w:val="28"/>
                    </w:rPr>
                  </w:pPr>
                  <w:r w:rsidRPr="00B62265">
                    <w:rPr>
                      <w:szCs w:val="28"/>
                    </w:rPr>
                    <w:t>Color</w:t>
                  </w:r>
                </w:p>
              </w:tc>
              <w:tc>
                <w:tcPr>
                  <w:tcW w:w="5076" w:type="dxa"/>
                </w:tcPr>
                <w:p w:rsidR="002C4ACE" w:rsidRPr="00B62265" w:rsidRDefault="00B62265" w:rsidP="00330E9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Yellow</w:t>
                  </w:r>
                </w:p>
              </w:tc>
            </w:tr>
            <w:tr w:rsidR="00B62265"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B62265" w:rsidRPr="00566047" w:rsidRDefault="00566047" w:rsidP="00330E90">
                  <w:pPr>
                    <w:pStyle w:val="Content"/>
                    <w:framePr w:wrap="around"/>
                    <w:rPr>
                      <w:szCs w:val="28"/>
                    </w:rPr>
                  </w:pPr>
                  <w:r>
                    <w:rPr>
                      <w:szCs w:val="28"/>
                    </w:rPr>
                    <w:t>Warranty</w:t>
                  </w:r>
                </w:p>
              </w:tc>
              <w:tc>
                <w:tcPr>
                  <w:tcW w:w="5076" w:type="dxa"/>
                </w:tcPr>
                <w:p w:rsidR="00B62265" w:rsidRPr="00566047" w:rsidRDefault="00566047" w:rsidP="00330E9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566047">
                    <w:rPr>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p w:rsidR="005C2525" w:rsidRDefault="005C2525"/>
    <w:p w:rsidR="005C2525" w:rsidRDefault="005C2525"/>
    <w:p w:rsidR="005C2525" w:rsidRDefault="005C2525"/>
    <w:p w:rsidR="005C2525" w:rsidRDefault="005C2525"/>
    <w:p w:rsidR="005C2525" w:rsidRPr="00CC6EED" w:rsidRDefault="005C2525" w:rsidP="00D939DB">
      <w:pPr>
        <w:pStyle w:val="Heading2"/>
        <w:framePr w:wrap="around"/>
        <w:numPr>
          <w:ilvl w:val="1"/>
          <w:numId w:val="32"/>
        </w:numPr>
      </w:pPr>
      <w:bookmarkStart w:id="5" w:name="_Invoice:"/>
      <w:bookmarkEnd w:id="5"/>
      <w:r w:rsidRPr="00D939DB">
        <w:rPr>
          <w:rStyle w:val="Heading2Char"/>
          <w:b/>
          <w:color w:val="0F0F3F" w:themeColor="text1"/>
        </w:rPr>
        <w:lastRenderedPageBreak/>
        <w:t>Invoice:</w:t>
      </w:r>
      <w:r w:rsidRPr="00D939DB">
        <w:t xml:space="preserve"> </w:t>
      </w:r>
      <w:r w:rsidR="00D939DB">
        <w:br/>
      </w:r>
      <w:r w:rsidRPr="00D939DB">
        <w:rPr>
          <w:rStyle w:val="ContentChar"/>
        </w:rPr>
        <w:br/>
      </w:r>
      <w:r w:rsidR="00CC6EED" w:rsidRPr="00D939DB">
        <w:rPr>
          <w:rStyle w:val="ContentChar"/>
          <w:noProof/>
          <w:lang w:eastAsia="ja-JP"/>
        </w:rPr>
        <w:drawing>
          <wp:inline distT="0" distB="0" distL="0" distR="0">
            <wp:extent cx="5966570" cy="674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88957" cy="6769003"/>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590F4C">
        <w:trPr>
          <w:trHeight w:val="1375"/>
        </w:trPr>
        <w:tc>
          <w:tcPr>
            <w:tcW w:w="4925" w:type="dxa"/>
            <w:tcBorders>
              <w:top w:val="nil"/>
              <w:left w:val="nil"/>
              <w:bottom w:val="nil"/>
              <w:right w:val="nil"/>
            </w:tcBorders>
            <w:vAlign w:val="center"/>
          </w:tcPr>
          <w:p w:rsidR="00590F4C" w:rsidRDefault="00590F4C" w:rsidP="00590F4C">
            <w:pPr>
              <w:pStyle w:val="Heading1"/>
              <w:framePr w:wrap="around"/>
              <w:jc w:val="left"/>
            </w:pPr>
            <w:bookmarkStart w:id="6" w:name="_Customer_Sale_Invoice"/>
            <w:bookmarkEnd w:id="6"/>
            <w:r>
              <w:t>Customer Sale Invoice</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3360" behindDoc="0" locked="0" layoutInCell="1" allowOverlap="1" wp14:anchorId="0057103A" wp14:editId="27163EBD">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B16B6" id="Rectangle 5" o:spid="_x0000_s1026" style="position:absolute;margin-left:-3pt;margin-top:-115.2pt;width:225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p w:rsidR="00590F4C" w:rsidRPr="00CC6EED" w:rsidRDefault="00590F4C" w:rsidP="00837C5D">
      <w:pPr>
        <w:pStyle w:val="Heading2"/>
        <w:framePr w:hSpace="0" w:wrap="auto" w:vAnchor="margin" w:hAnchor="text" w:yAlign="inline"/>
        <w:numPr>
          <w:ilvl w:val="1"/>
          <w:numId w:val="24"/>
        </w:numPr>
        <w:rPr>
          <w:color w:val="0F0F3F" w:themeColor="text1"/>
        </w:rPr>
      </w:pPr>
      <w:bookmarkStart w:id="7" w:name="_ER_Diagram_(With"/>
      <w:bookmarkEnd w:id="7"/>
      <w:r>
        <w:rPr>
          <w:color w:val="0F0F3F" w:themeColor="text1"/>
        </w:rPr>
        <w:lastRenderedPageBreak/>
        <w:t>ER Diagram (With M</w:t>
      </w:r>
      <w:proofErr w:type="gramStart"/>
      <w:r>
        <w:rPr>
          <w:color w:val="0F0F3F" w:themeColor="text1"/>
        </w:rPr>
        <w:t>:M</w:t>
      </w:r>
      <w:proofErr w:type="gramEnd"/>
      <w:r>
        <w:rPr>
          <w:color w:val="0F0F3F" w:themeColor="text1"/>
        </w:rPr>
        <w:t xml:space="preserve">): </w:t>
      </w:r>
      <w:r w:rsidR="00116B2C">
        <w:rPr>
          <w:color w:val="0F0F3F" w:themeColor="text1"/>
          <w:sz w:val="22"/>
          <w:szCs w:val="22"/>
        </w:rPr>
        <w:br/>
      </w:r>
      <w:r w:rsidRPr="00435408">
        <w:rPr>
          <w:rStyle w:val="ContentChar"/>
        </w:rPr>
        <w:br/>
      </w:r>
      <w:r>
        <w:rPr>
          <w:b w:val="0"/>
          <w:noProof/>
          <w:color w:val="0F0F3F" w:themeColor="text1"/>
          <w:sz w:val="28"/>
          <w:lang w:eastAsia="ja-JP"/>
        </w:rPr>
        <w:drawing>
          <wp:inline distT="0" distB="0" distL="0" distR="0" wp14:anchorId="219EB93A" wp14:editId="61349B58">
            <wp:extent cx="5981700" cy="6658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82231" cy="6659201"/>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Pr="00590F4C" w:rsidRDefault="00590F4C" w:rsidP="00590F4C">
            <w:pPr>
              <w:pStyle w:val="Heading1"/>
              <w:framePr w:wrap="around"/>
              <w:jc w:val="left"/>
            </w:pPr>
            <w:bookmarkStart w:id="8" w:name="_Entity_Relationship_Diagrams"/>
            <w:bookmarkEnd w:id="8"/>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5408"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0" name="Rectangle 10"/>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9DACE" id="Rectangle 10" o:spid="_x0000_s1026" style="position:absolute;margin-left:-3pt;margin-top:-115.2pt;width:225pt;height:6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ad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HwW&#10;Jp2CAgAAXgUAAA4AAAAAAAAAAAAAAAAALgIAAGRycy9lMm9Eb2MueG1sUEsBAi0AFAAGAAgAAAAh&#10;AGWzwojgAAAADAEAAA8AAAAAAAAAAAAAAAAA3AQAAGRycy9kb3ducmV2LnhtbFBLBQYAAAAABAAE&#10;APMAAADpBQAAAAA=&#10;" filled="f" stroked="f" strokeweight="1pt"/>
            </w:pict>
          </mc:Fallback>
        </mc:AlternateContent>
      </w:r>
    </w:p>
    <w:p w:rsidR="00590F4C" w:rsidRPr="00CC6EED" w:rsidRDefault="0005333D" w:rsidP="0005333D">
      <w:pPr>
        <w:pStyle w:val="Heading2"/>
        <w:framePr w:wrap="around"/>
        <w:numPr>
          <w:ilvl w:val="1"/>
          <w:numId w:val="24"/>
        </w:numPr>
      </w:pPr>
      <w:bookmarkStart w:id="9" w:name="_ER_Diagram_(Without"/>
      <w:bookmarkEnd w:id="9"/>
      <w:r w:rsidRPr="0005333D">
        <w:rPr>
          <w:color w:val="0F0F3F" w:themeColor="text1"/>
        </w:rPr>
        <w:lastRenderedPageBreak/>
        <w:t>ER Diagram (Without M</w:t>
      </w:r>
      <w:proofErr w:type="gramStart"/>
      <w:r w:rsidRPr="0005333D">
        <w:rPr>
          <w:color w:val="0F0F3F" w:themeColor="text1"/>
        </w:rPr>
        <w:t>:M</w:t>
      </w:r>
      <w:proofErr w:type="gramEnd"/>
      <w:r w:rsidRPr="0005333D">
        <w:rPr>
          <w:color w:val="0F0F3F" w:themeColor="text1"/>
        </w:rPr>
        <w:t>):</w:t>
      </w:r>
      <w:r>
        <w:rPr>
          <w:color w:val="0F0F3F" w:themeColor="text1"/>
        </w:rPr>
        <w:br/>
      </w:r>
      <w:r>
        <w:br/>
      </w:r>
      <w:r>
        <w:rPr>
          <w:noProof/>
          <w:lang w:eastAsia="ja-JP"/>
        </w:rPr>
        <w:drawing>
          <wp:inline distT="0" distB="0" distL="0" distR="0">
            <wp:extent cx="5836920" cy="6497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iargram-Page-2.drawio.png"/>
                    <pic:cNvPicPr/>
                  </pic:nvPicPr>
                  <pic:blipFill>
                    <a:blip r:embed="rId20">
                      <a:extLst>
                        <a:ext uri="{28A0092B-C50C-407E-A947-70E740481C1C}">
                          <a14:useLocalDpi xmlns:a14="http://schemas.microsoft.com/office/drawing/2010/main" val="0"/>
                        </a:ext>
                      </a:extLst>
                    </a:blip>
                    <a:stretch>
                      <a:fillRect/>
                    </a:stretch>
                  </pic:blipFill>
                  <pic:spPr>
                    <a:xfrm>
                      <a:off x="0" y="0"/>
                      <a:ext cx="5846629" cy="650838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Default="00590F4C" w:rsidP="009D60B0">
            <w:pPr>
              <w:pStyle w:val="Heading1"/>
              <w:framePr w:wrap="around"/>
              <w:jc w:val="left"/>
            </w:pPr>
            <w:r>
              <w:t>Entity Relationship Diagrams</w:t>
            </w:r>
          </w:p>
        </w:tc>
      </w:tr>
    </w:tbl>
    <w:bookmarkStart w:id="10" w:name="_GoBack"/>
    <w:bookmarkEnd w:id="10"/>
    <w:p w:rsidR="00590F4C" w:rsidRDefault="00590F4C" w:rsidP="00590F4C">
      <w:pPr>
        <w:pStyle w:val="Heading1"/>
        <w:framePr w:wrap="around"/>
      </w:pPr>
      <w:r>
        <w:rPr>
          <w:noProof/>
          <w:lang w:eastAsia="ja-JP"/>
        </w:rPr>
        <mc:AlternateContent>
          <mc:Choice Requires="wps">
            <w:drawing>
              <wp:anchor distT="0" distB="0" distL="114300" distR="114300" simplePos="0" relativeHeight="251667456"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2" name="Rectangle 12"/>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0644" id="Rectangle 12" o:spid="_x0000_s1026" style="position:absolute;margin-left:-3pt;margin-top:-115.2pt;width:225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6j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OEU&#10;3qOCAgAAXgUAAA4AAAAAAAAAAAAAAAAALgIAAGRycy9lMm9Eb2MueG1sUEsBAi0AFAAGAAgAAAAh&#10;AGWzwojgAAAADAEAAA8AAAAAAAAAAAAAAAAA3AQAAGRycy9kb3ducmV2LnhtbFBLBQYAAAAABAAE&#10;APMAAADpBQAAAAA=&#10;" filled="f" stroked="f" strokeweight="1pt"/>
            </w:pict>
          </mc:Fallback>
        </mc:AlternateContent>
      </w:r>
    </w:p>
    <w:tbl>
      <w:tblPr>
        <w:tblStyle w:val="TableGrid"/>
        <w:tblW w:w="0" w:type="auto"/>
        <w:tblLook w:val="0620" w:firstRow="1" w:lastRow="0" w:firstColumn="0" w:lastColumn="0" w:noHBand="1" w:noVBand="1"/>
      </w:tblPr>
      <w:tblGrid>
        <w:gridCol w:w="1870"/>
        <w:gridCol w:w="1870"/>
        <w:gridCol w:w="1870"/>
        <w:gridCol w:w="1870"/>
        <w:gridCol w:w="1870"/>
      </w:tblGrid>
      <w:tr w:rsidR="001B2CDA" w:rsidRPr="00025E6D" w:rsidTr="009658C1">
        <w:tc>
          <w:tcPr>
            <w:tcW w:w="9350" w:type="dxa"/>
            <w:gridSpan w:val="5"/>
          </w:tcPr>
          <w:p w:rsidR="001B2CDA" w:rsidRPr="00C23C87" w:rsidRDefault="00C23C87" w:rsidP="009658C1">
            <w:pPr>
              <w:jc w:val="center"/>
              <w:rPr>
                <w:b w:val="0"/>
                <w:szCs w:val="28"/>
              </w:rPr>
            </w:pPr>
            <w:r>
              <w:rPr>
                <w:szCs w:val="28"/>
              </w:rPr>
              <w:lastRenderedPageBreak/>
              <w:t>PRODUCT</w:t>
            </w:r>
          </w:p>
        </w:tc>
      </w:tr>
      <w:tr w:rsidR="001B2CDA" w:rsidRPr="00025E6D" w:rsidTr="009658C1">
        <w:tc>
          <w:tcPr>
            <w:tcW w:w="1870" w:type="dxa"/>
          </w:tcPr>
          <w:p w:rsidR="001B2CDA" w:rsidRPr="00C23C87" w:rsidRDefault="001B2CDA" w:rsidP="009658C1">
            <w:pPr>
              <w:jc w:val="center"/>
              <w:rPr>
                <w:b w:val="0"/>
                <w:sz w:val="22"/>
              </w:rPr>
            </w:pPr>
            <w:r w:rsidRPr="00C23C87">
              <w:rPr>
                <w:sz w:val="22"/>
              </w:rPr>
              <w:t>Key Type</w:t>
            </w:r>
          </w:p>
        </w:tc>
        <w:tc>
          <w:tcPr>
            <w:tcW w:w="1870" w:type="dxa"/>
          </w:tcPr>
          <w:p w:rsidR="001B2CDA" w:rsidRPr="00C23C87" w:rsidRDefault="001B2CDA" w:rsidP="009658C1">
            <w:pPr>
              <w:jc w:val="center"/>
              <w:rPr>
                <w:b w:val="0"/>
                <w:sz w:val="22"/>
              </w:rPr>
            </w:pPr>
            <w:r w:rsidRPr="00C23C87">
              <w:rPr>
                <w:sz w:val="22"/>
              </w:rPr>
              <w:t>Optionality</w:t>
            </w:r>
          </w:p>
        </w:tc>
        <w:tc>
          <w:tcPr>
            <w:tcW w:w="1870" w:type="dxa"/>
          </w:tcPr>
          <w:p w:rsidR="001B2CDA" w:rsidRPr="00C23C87" w:rsidRDefault="001B2CDA" w:rsidP="009658C1">
            <w:pPr>
              <w:jc w:val="center"/>
              <w:rPr>
                <w:b w:val="0"/>
                <w:sz w:val="22"/>
              </w:rPr>
            </w:pPr>
            <w:r w:rsidRPr="00C23C87">
              <w:rPr>
                <w:sz w:val="22"/>
              </w:rPr>
              <w:t>Column Name</w:t>
            </w:r>
          </w:p>
        </w:tc>
        <w:tc>
          <w:tcPr>
            <w:tcW w:w="1870" w:type="dxa"/>
          </w:tcPr>
          <w:p w:rsidR="001B2CDA" w:rsidRPr="00C23C87" w:rsidRDefault="001B2CDA" w:rsidP="009658C1">
            <w:pPr>
              <w:jc w:val="center"/>
              <w:rPr>
                <w:b w:val="0"/>
                <w:sz w:val="22"/>
              </w:rPr>
            </w:pPr>
            <w:r w:rsidRPr="00C23C87">
              <w:rPr>
                <w:sz w:val="22"/>
              </w:rPr>
              <w:t>Datatype</w:t>
            </w:r>
          </w:p>
        </w:tc>
        <w:tc>
          <w:tcPr>
            <w:tcW w:w="1870" w:type="dxa"/>
          </w:tcPr>
          <w:p w:rsidR="001B2CDA" w:rsidRPr="00C23C87" w:rsidRDefault="001B2CDA" w:rsidP="009658C1">
            <w:pPr>
              <w:jc w:val="center"/>
              <w:rPr>
                <w:b w:val="0"/>
                <w:sz w:val="22"/>
              </w:rPr>
            </w:pPr>
            <w:r w:rsidRPr="00C23C87">
              <w:rPr>
                <w:sz w:val="22"/>
              </w:rPr>
              <w:t>Length</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PK</w:t>
            </w: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C23C87">
            <w:pPr>
              <w:jc w:val="center"/>
              <w:rPr>
                <w:b w:val="0"/>
                <w:sz w:val="21"/>
                <w:szCs w:val="21"/>
              </w:rPr>
            </w:pPr>
            <w:proofErr w:type="spellStart"/>
            <w:r w:rsidRPr="00C23C87">
              <w:rPr>
                <w:b w:val="0"/>
                <w:sz w:val="21"/>
                <w:szCs w:val="21"/>
              </w:rPr>
              <w:t>pro</w:t>
            </w:r>
            <w:r w:rsidR="00C23C87">
              <w:rPr>
                <w:b w:val="0"/>
                <w:sz w:val="21"/>
                <w:szCs w:val="21"/>
              </w:rPr>
              <w:t>duct</w:t>
            </w:r>
            <w:r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1B2CDA" w:rsidRPr="00C23C87" w:rsidTr="009658C1">
        <w:tc>
          <w:tcPr>
            <w:tcW w:w="1870" w:type="dxa"/>
          </w:tcPr>
          <w:p w:rsidR="001B2CDA" w:rsidRPr="00C23C87" w:rsidRDefault="001B2CDA" w:rsidP="009658C1">
            <w:pPr>
              <w:jc w:val="center"/>
              <w:rPr>
                <w:b w:val="0"/>
                <w:sz w:val="21"/>
                <w:szCs w:val="21"/>
              </w:rPr>
            </w:pP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842ACD">
            <w:pPr>
              <w:jc w:val="center"/>
              <w:rPr>
                <w:b w:val="0"/>
                <w:sz w:val="21"/>
                <w:szCs w:val="21"/>
              </w:rPr>
            </w:pPr>
            <w:proofErr w:type="spellStart"/>
            <w:r w:rsidRPr="00C23C87">
              <w:rPr>
                <w:b w:val="0"/>
                <w:sz w:val="21"/>
                <w:szCs w:val="21"/>
              </w:rPr>
              <w:t>pro</w:t>
            </w:r>
            <w:r w:rsidR="00842ACD">
              <w:rPr>
                <w:b w:val="0"/>
                <w:sz w:val="21"/>
                <w:szCs w:val="21"/>
              </w:rPr>
              <w:t>duct</w:t>
            </w:r>
            <w:r w:rsidRPr="00C23C87">
              <w:rPr>
                <w:b w:val="0"/>
                <w:sz w:val="21"/>
                <w:szCs w:val="21"/>
              </w:rPr>
              <w:t>_name</w:t>
            </w:r>
            <w:proofErr w:type="spellEnd"/>
          </w:p>
        </w:tc>
        <w:tc>
          <w:tcPr>
            <w:tcW w:w="1870" w:type="dxa"/>
          </w:tcPr>
          <w:p w:rsidR="001B2CDA" w:rsidRPr="00C23C87" w:rsidRDefault="001B2CDA" w:rsidP="009658C1">
            <w:pPr>
              <w:jc w:val="center"/>
              <w:rPr>
                <w:b w:val="0"/>
                <w:sz w:val="21"/>
                <w:szCs w:val="21"/>
              </w:rPr>
            </w:pPr>
            <w:r w:rsidRPr="00C23C87">
              <w:rPr>
                <w:b w:val="0"/>
                <w:sz w:val="21"/>
                <w:szCs w:val="21"/>
              </w:rPr>
              <w:t>VARCHAR</w:t>
            </w:r>
          </w:p>
        </w:tc>
        <w:tc>
          <w:tcPr>
            <w:tcW w:w="1870" w:type="dxa"/>
          </w:tcPr>
          <w:p w:rsidR="001B2CDA" w:rsidRPr="00C23C87" w:rsidRDefault="001B2CDA" w:rsidP="009658C1">
            <w:pPr>
              <w:jc w:val="center"/>
              <w:rPr>
                <w:b w:val="0"/>
                <w:sz w:val="21"/>
                <w:szCs w:val="21"/>
              </w:rPr>
            </w:pPr>
            <w:r w:rsidRPr="00C23C87">
              <w:rPr>
                <w:b w:val="0"/>
                <w:sz w:val="21"/>
                <w:szCs w:val="21"/>
              </w:rPr>
              <w:t>30</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FK</w:t>
            </w:r>
          </w:p>
        </w:tc>
        <w:tc>
          <w:tcPr>
            <w:tcW w:w="1870" w:type="dxa"/>
          </w:tcPr>
          <w:p w:rsidR="001B2CDA" w:rsidRPr="00C23C87" w:rsidRDefault="00842ACD" w:rsidP="009658C1">
            <w:pPr>
              <w:jc w:val="center"/>
              <w:rPr>
                <w:b w:val="0"/>
                <w:sz w:val="21"/>
                <w:szCs w:val="21"/>
              </w:rPr>
            </w:pPr>
            <w:r>
              <w:rPr>
                <w:b w:val="0"/>
                <w:sz w:val="21"/>
                <w:szCs w:val="21"/>
              </w:rPr>
              <w:t>*</w:t>
            </w:r>
          </w:p>
        </w:tc>
        <w:tc>
          <w:tcPr>
            <w:tcW w:w="1870" w:type="dxa"/>
          </w:tcPr>
          <w:p w:rsidR="001B2CDA" w:rsidRPr="00C23C87" w:rsidRDefault="00842ACD" w:rsidP="00842ACD">
            <w:pPr>
              <w:jc w:val="center"/>
              <w:rPr>
                <w:b w:val="0"/>
                <w:sz w:val="21"/>
                <w:szCs w:val="21"/>
              </w:rPr>
            </w:pPr>
            <w:proofErr w:type="spellStart"/>
            <w:r>
              <w:rPr>
                <w:b w:val="0"/>
                <w:sz w:val="21"/>
                <w:szCs w:val="21"/>
              </w:rPr>
              <w:t>brand</w:t>
            </w:r>
            <w:r w:rsidR="001B2CDA"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FK</w:t>
            </w:r>
          </w:p>
        </w:tc>
        <w:tc>
          <w:tcPr>
            <w:tcW w:w="1870" w:type="dxa"/>
          </w:tcPr>
          <w:p w:rsidR="00C23C87" w:rsidRPr="00C23C87" w:rsidRDefault="00842ACD" w:rsidP="009658C1">
            <w:pPr>
              <w:jc w:val="center"/>
              <w:rPr>
                <w:b w:val="0"/>
                <w:sz w:val="21"/>
                <w:szCs w:val="21"/>
              </w:rPr>
            </w:pPr>
            <w:r>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model_id</w:t>
            </w:r>
            <w:proofErr w:type="spellEnd"/>
          </w:p>
        </w:tc>
        <w:tc>
          <w:tcPr>
            <w:tcW w:w="1870" w:type="dxa"/>
          </w:tcPr>
          <w:p w:rsidR="00C23C87" w:rsidRPr="00C23C87" w:rsidRDefault="00842ACD" w:rsidP="009658C1">
            <w:pPr>
              <w:jc w:val="center"/>
              <w:rPr>
                <w:b w:val="0"/>
                <w:sz w:val="21"/>
                <w:szCs w:val="21"/>
              </w:rPr>
            </w:pPr>
            <w:r>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FK</w:t>
            </w:r>
          </w:p>
        </w:tc>
        <w:tc>
          <w:tcPr>
            <w:tcW w:w="1870" w:type="dxa"/>
          </w:tcPr>
          <w:p w:rsidR="00C23C87" w:rsidRPr="00C23C87" w:rsidRDefault="00842ACD" w:rsidP="009658C1">
            <w:pPr>
              <w:jc w:val="center"/>
              <w:rPr>
                <w:b w:val="0"/>
                <w:sz w:val="21"/>
                <w:szCs w:val="21"/>
              </w:rPr>
            </w:pPr>
            <w:r>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color_id</w:t>
            </w:r>
            <w:proofErr w:type="spellEnd"/>
          </w:p>
        </w:tc>
        <w:tc>
          <w:tcPr>
            <w:tcW w:w="1870" w:type="dxa"/>
          </w:tcPr>
          <w:p w:rsidR="00C23C87" w:rsidRPr="00C23C87" w:rsidRDefault="00842ACD" w:rsidP="009658C1">
            <w:pPr>
              <w:jc w:val="center"/>
              <w:rPr>
                <w:b w:val="0"/>
                <w:sz w:val="21"/>
                <w:szCs w:val="21"/>
              </w:rPr>
            </w:pPr>
            <w:r>
              <w:rPr>
                <w:b w:val="0"/>
                <w:sz w:val="21"/>
                <w:szCs w:val="21"/>
              </w:rPr>
              <w:t>INTEGER</w:t>
            </w:r>
          </w:p>
        </w:tc>
        <w:tc>
          <w:tcPr>
            <w:tcW w:w="1870" w:type="dxa"/>
          </w:tcPr>
          <w:p w:rsidR="00C23C87" w:rsidRPr="00C23C87" w:rsidRDefault="00C23C87" w:rsidP="009658C1">
            <w:pPr>
              <w:jc w:val="center"/>
              <w:rPr>
                <w:b w:val="0"/>
                <w:sz w:val="21"/>
                <w:szCs w:val="21"/>
              </w:rPr>
            </w:pPr>
          </w:p>
        </w:tc>
      </w:tr>
    </w:tbl>
    <w:p w:rsidR="00C23C87" w:rsidRDefault="00C23C87"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MODEL</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reg_price</w:t>
            </w:r>
            <w:proofErr w:type="spellEnd"/>
          </w:p>
        </w:tc>
        <w:tc>
          <w:tcPr>
            <w:tcW w:w="1870" w:type="dxa"/>
          </w:tcPr>
          <w:p w:rsidR="00C23C87" w:rsidRPr="00C23C87" w:rsidRDefault="00B930E7"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5A07D2" w:rsidP="009658C1">
            <w:pPr>
              <w:jc w:val="center"/>
              <w:rPr>
                <w:b w:val="0"/>
                <w:sz w:val="21"/>
                <w:szCs w:val="21"/>
              </w:rPr>
            </w:pPr>
            <w:proofErr w:type="spellStart"/>
            <w:r>
              <w:rPr>
                <w:b w:val="0"/>
                <w:sz w:val="21"/>
                <w:szCs w:val="21"/>
              </w:rPr>
              <w:t>sale_price</w:t>
            </w:r>
            <w:proofErr w:type="spellEnd"/>
          </w:p>
        </w:tc>
        <w:tc>
          <w:tcPr>
            <w:tcW w:w="1870" w:type="dxa"/>
          </w:tcPr>
          <w:p w:rsidR="00C23C87" w:rsidRPr="00C23C87" w:rsidRDefault="00B930E7"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dimension</w:t>
            </w:r>
          </w:p>
        </w:tc>
        <w:tc>
          <w:tcPr>
            <w:tcW w:w="1870" w:type="dxa"/>
          </w:tcPr>
          <w:p w:rsidR="00842ACD" w:rsidRPr="00C23C87" w:rsidRDefault="00B930E7" w:rsidP="009658C1">
            <w:pPr>
              <w:jc w:val="center"/>
              <w:rPr>
                <w:b w:val="0"/>
                <w:sz w:val="21"/>
                <w:szCs w:val="21"/>
              </w:rPr>
            </w:pPr>
            <w:r>
              <w:rPr>
                <w:b w:val="0"/>
                <w:sz w:val="21"/>
                <w:szCs w:val="21"/>
              </w:rPr>
              <w:t>VARCHAR</w:t>
            </w:r>
          </w:p>
        </w:tc>
        <w:tc>
          <w:tcPr>
            <w:tcW w:w="1870" w:type="dxa"/>
          </w:tcPr>
          <w:p w:rsidR="00842ACD" w:rsidRPr="00C23C87" w:rsidRDefault="004E5F1E" w:rsidP="009658C1">
            <w:pPr>
              <w:jc w:val="center"/>
              <w:rPr>
                <w:b w:val="0"/>
                <w:sz w:val="21"/>
                <w:szCs w:val="21"/>
              </w:rPr>
            </w:pPr>
            <w:r>
              <w:rPr>
                <w:b w:val="0"/>
                <w:sz w:val="21"/>
                <w:szCs w:val="21"/>
              </w:rPr>
              <w:t>50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warranty</w:t>
            </w:r>
          </w:p>
        </w:tc>
        <w:tc>
          <w:tcPr>
            <w:tcW w:w="1870" w:type="dxa"/>
          </w:tcPr>
          <w:p w:rsidR="00842ACD" w:rsidRPr="00C23C87" w:rsidRDefault="00B930E7" w:rsidP="009658C1">
            <w:pPr>
              <w:jc w:val="center"/>
              <w:rPr>
                <w:b w:val="0"/>
                <w:sz w:val="21"/>
                <w:szCs w:val="21"/>
              </w:rPr>
            </w:pPr>
            <w:r>
              <w:rPr>
                <w:b w:val="0"/>
                <w:sz w:val="21"/>
                <w:szCs w:val="21"/>
              </w:rPr>
              <w:t>INTEGER</w:t>
            </w:r>
          </w:p>
        </w:tc>
        <w:tc>
          <w:tcPr>
            <w:tcW w:w="1870" w:type="dxa"/>
          </w:tcPr>
          <w:p w:rsidR="00842ACD" w:rsidRPr="00C23C87" w:rsidRDefault="00842ACD" w:rsidP="009658C1">
            <w:pPr>
              <w:jc w:val="center"/>
              <w:rPr>
                <w:b w:val="0"/>
                <w:sz w:val="21"/>
                <w:szCs w:val="21"/>
              </w:rPr>
            </w:pPr>
          </w:p>
        </w:tc>
      </w:tr>
    </w:tbl>
    <w:p w:rsidR="0005333D" w:rsidRDefault="0005333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order_date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total_price</w:t>
            </w:r>
            <w:proofErr w:type="spellEnd"/>
          </w:p>
        </w:tc>
        <w:tc>
          <w:tcPr>
            <w:tcW w:w="1870" w:type="dxa"/>
          </w:tcPr>
          <w:p w:rsidR="00C23C87" w:rsidRPr="00C23C87" w:rsidRDefault="006D6940"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delivery_method</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5A07D2" w:rsidRPr="00C23C87" w:rsidRDefault="005A07D2" w:rsidP="005A07D2">
            <w:pPr>
              <w:jc w:val="center"/>
              <w:rPr>
                <w:b w:val="0"/>
                <w:sz w:val="21"/>
                <w:szCs w:val="21"/>
              </w:rPr>
            </w:pPr>
            <w:proofErr w:type="spellStart"/>
            <w:r>
              <w:rPr>
                <w:b w:val="0"/>
                <w:sz w:val="21"/>
                <w:szCs w:val="21"/>
              </w:rPr>
              <w:t>deliver_address</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150</w:t>
            </w: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associate_id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customer_id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bl>
    <w:p w:rsidR="008A274D" w:rsidRPr="001B2CDA" w:rsidRDefault="008A274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bookmarkStart w:id="11" w:name="_Relational_(Physical)_Model"/>
            <w:bookmarkEnd w:id="11"/>
            <w:r>
              <w:rPr>
                <w:szCs w:val="28"/>
              </w:rPr>
              <w:t>CUSTOMER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customer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5A07D2" w:rsidP="009658C1">
            <w:pPr>
              <w:jc w:val="center"/>
              <w:rPr>
                <w:b w:val="0"/>
                <w:sz w:val="21"/>
                <w:szCs w:val="21"/>
              </w:rPr>
            </w:pPr>
            <w:proofErr w:type="spellStart"/>
            <w:r>
              <w:rPr>
                <w:b w:val="0"/>
                <w:sz w:val="21"/>
                <w:szCs w:val="21"/>
              </w:rPr>
              <w:t>joining_date</w:t>
            </w:r>
            <w:proofErr w:type="spellEnd"/>
          </w:p>
        </w:tc>
        <w:tc>
          <w:tcPr>
            <w:tcW w:w="1870" w:type="dxa"/>
          </w:tcPr>
          <w:p w:rsidR="00C23C87" w:rsidRPr="00C23C87" w:rsidRDefault="00B930E7"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5A07D2"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50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mobile_number</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r w:rsidR="005A07D2" w:rsidRPr="00C23C87" w:rsidTr="009658C1">
        <w:tc>
          <w:tcPr>
            <w:tcW w:w="1870" w:type="dxa"/>
          </w:tcPr>
          <w:p w:rsidR="005A07D2" w:rsidRPr="00C23C87" w:rsidRDefault="005A07D2" w:rsidP="009658C1">
            <w:pPr>
              <w:jc w:val="center"/>
              <w:rPr>
                <w:b w:val="0"/>
                <w:sz w:val="21"/>
                <w:szCs w:val="21"/>
              </w:rPr>
            </w:pP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9658C1">
            <w:pPr>
              <w:jc w:val="center"/>
              <w:rPr>
                <w:b w:val="0"/>
                <w:sz w:val="21"/>
                <w:szCs w:val="21"/>
              </w:rPr>
            </w:pPr>
            <w:r>
              <w:rPr>
                <w:b w:val="0"/>
                <w:sz w:val="21"/>
                <w:szCs w:val="21"/>
              </w:rPr>
              <w:t>address</w:t>
            </w:r>
          </w:p>
        </w:tc>
        <w:tc>
          <w:tcPr>
            <w:tcW w:w="1870" w:type="dxa"/>
          </w:tcPr>
          <w:p w:rsidR="005A07D2" w:rsidRPr="00C23C87" w:rsidRDefault="004E5F1E" w:rsidP="009658C1">
            <w:pPr>
              <w:jc w:val="center"/>
              <w:rPr>
                <w:b w:val="0"/>
                <w:sz w:val="21"/>
                <w:szCs w:val="21"/>
              </w:rPr>
            </w:pPr>
            <w:r>
              <w:rPr>
                <w:b w:val="0"/>
                <w:sz w:val="21"/>
                <w:szCs w:val="21"/>
              </w:rPr>
              <w:t>VARCHAR</w:t>
            </w:r>
          </w:p>
        </w:tc>
        <w:tc>
          <w:tcPr>
            <w:tcW w:w="1870" w:type="dxa"/>
          </w:tcPr>
          <w:p w:rsidR="005A07D2" w:rsidRPr="00C23C87" w:rsidRDefault="004E5F1E" w:rsidP="009658C1">
            <w:pPr>
              <w:jc w:val="center"/>
              <w:rPr>
                <w:b w:val="0"/>
                <w:sz w:val="21"/>
                <w:szCs w:val="21"/>
              </w:rPr>
            </w:pPr>
            <w:r>
              <w:rPr>
                <w:b w:val="0"/>
                <w:sz w:val="21"/>
                <w:szCs w:val="21"/>
              </w:rPr>
              <w:t>150</w:t>
            </w:r>
          </w:p>
        </w:tc>
      </w:tr>
    </w:tbl>
    <w:p w:rsidR="006D6940" w:rsidRDefault="006D6940"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4E5F1E" w:rsidRDefault="004E5F1E"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D72A86" w:rsidRPr="001B2CDA" w:rsidRDefault="00D72A86" w:rsidP="00D72A86">
      <w:pPr>
        <w:pStyle w:val="Heading1"/>
        <w:framePr w:w="4585" w:wrap="around" w:hAnchor="page" w:x="1009" w:y="781"/>
      </w:pPr>
      <w:bookmarkStart w:id="12" w:name="_Relational_(Physical)_Model_1"/>
      <w:bookmarkEnd w:id="12"/>
      <w:r>
        <w:t>Relational (Physical) Model</w:t>
      </w: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lastRenderedPageBreak/>
              <w:t>ASSOCIATE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associate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6D6940" w:rsidP="006D6940">
            <w:pPr>
              <w:jc w:val="center"/>
              <w:rPr>
                <w:b w:val="0"/>
                <w:sz w:val="21"/>
                <w:szCs w:val="21"/>
              </w:rPr>
            </w:pPr>
            <w:proofErr w:type="spellStart"/>
            <w:r>
              <w:rPr>
                <w:b w:val="0"/>
                <w:sz w:val="21"/>
                <w:szCs w:val="21"/>
              </w:rPr>
              <w:t>joining</w:t>
            </w:r>
            <w:r w:rsidR="00C23C87" w:rsidRPr="00C23C87">
              <w:rPr>
                <w:b w:val="0"/>
                <w:sz w:val="21"/>
                <w:szCs w:val="21"/>
              </w:rPr>
              <w:t>_d</w:t>
            </w:r>
            <w:r>
              <w:rPr>
                <w:b w:val="0"/>
                <w:sz w:val="21"/>
                <w:szCs w:val="21"/>
              </w:rPr>
              <w:t>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6D6940"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mobile_num</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bl>
    <w:p w:rsidR="00D02BEF" w:rsidRPr="001B2CDA" w:rsidRDefault="00D02BEF" w:rsidP="00D02BEF">
      <w:pPr>
        <w:pStyle w:val="Heading1"/>
        <w:framePr w:w="4585" w:wrap="around" w:hAnchor="page" w:x="1009" w:y="781"/>
      </w:pPr>
      <w:r>
        <w:t>Relational (Physical) Model</w:t>
      </w:r>
    </w:p>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WAREHOUSE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warehouse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address</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150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_WAREHOUSE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warehouse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product_id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proofErr w:type="spellStart"/>
            <w:r w:rsidRPr="00C23C87">
              <w:rPr>
                <w:b w:val="0"/>
                <w:sz w:val="21"/>
                <w:szCs w:val="21"/>
              </w:rPr>
              <w:t>project_id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order_id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BRAND</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r w:rsidR="004E5F1E">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product</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E5699C" w:rsidRDefault="00C23C87" w:rsidP="00C23C87">
      <w:pPr>
        <w:pStyle w:val="Content"/>
        <w:framePr w:hSpace="0" w:wrap="auto" w:vAnchor="margin" w:hAnchor="text" w:yAlign="inline"/>
      </w:pPr>
      <w:r>
        <w:br/>
      </w:r>
    </w:p>
    <w:sectPr w:rsidR="00E5699C" w:rsidSect="00446FDE">
      <w:headerReference w:type="even" r:id="rId21"/>
      <w:headerReference w:type="default" r:id="rId22"/>
      <w:footerReference w:type="even" r:id="rId23"/>
      <w:footerReference w:type="default" r:id="rId24"/>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F05" w:rsidRDefault="003A2F05" w:rsidP="007057F4">
      <w:r>
        <w:separator/>
      </w:r>
    </w:p>
  </w:endnote>
  <w:endnote w:type="continuationSeparator" w:id="0">
    <w:p w:rsidR="003A2F05" w:rsidRDefault="003A2F05"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3A2F05"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330E90">
      <w:rPr>
        <w:noProof/>
        <w:sz w:val="20"/>
        <w:szCs w:val="20"/>
      </w:rPr>
      <w:t>7</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F05" w:rsidRDefault="003A2F05" w:rsidP="007057F4">
      <w:r>
        <w:separator/>
      </w:r>
    </w:p>
  </w:footnote>
  <w:footnote w:type="continuationSeparator" w:id="0">
    <w:p w:rsidR="003A2F05" w:rsidRDefault="003A2F05"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330E90">
                                  <w:rPr>
                                    <w:noProof/>
                                    <w:sz w:val="32"/>
                                  </w:rPr>
                                  <w:t>7</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330E90">
                            <w:rPr>
                              <w:noProof/>
                              <w:sz w:val="32"/>
                            </w:rPr>
                            <w:t>7</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15057E18"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D401F9"/>
    <w:multiLevelType w:val="multilevel"/>
    <w:tmpl w:val="B8E81B58"/>
    <w:lvl w:ilvl="0">
      <w:start w:val="2"/>
      <w:numFmt w:val="decimal"/>
      <w:lvlText w:val="%1"/>
      <w:lvlJc w:val="left"/>
      <w:pPr>
        <w:ind w:left="564" w:hanging="564"/>
      </w:pPr>
      <w:rPr>
        <w:rFonts w:hint="default"/>
        <w:color w:val="0F0F3F" w:themeColor="text1"/>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color w:val="0F0F3F" w:themeColor="text1"/>
      </w:rPr>
    </w:lvl>
    <w:lvl w:ilvl="3">
      <w:start w:val="1"/>
      <w:numFmt w:val="decimal"/>
      <w:lvlText w:val="%1.%2.%3.%4"/>
      <w:lvlJc w:val="left"/>
      <w:pPr>
        <w:ind w:left="1440" w:hanging="1440"/>
      </w:pPr>
      <w:rPr>
        <w:rFonts w:hint="default"/>
        <w:color w:val="0F0F3F" w:themeColor="text1"/>
      </w:rPr>
    </w:lvl>
    <w:lvl w:ilvl="4">
      <w:start w:val="1"/>
      <w:numFmt w:val="decimal"/>
      <w:lvlText w:val="%1.%2.%3.%4.%5"/>
      <w:lvlJc w:val="left"/>
      <w:pPr>
        <w:ind w:left="1800" w:hanging="1800"/>
      </w:pPr>
      <w:rPr>
        <w:rFonts w:hint="default"/>
        <w:color w:val="0F0F3F" w:themeColor="text1"/>
      </w:rPr>
    </w:lvl>
    <w:lvl w:ilvl="5">
      <w:start w:val="1"/>
      <w:numFmt w:val="decimal"/>
      <w:lvlText w:val="%1.%2.%3.%4.%5.%6"/>
      <w:lvlJc w:val="left"/>
      <w:pPr>
        <w:ind w:left="2160" w:hanging="2160"/>
      </w:pPr>
      <w:rPr>
        <w:rFonts w:hint="default"/>
        <w:color w:val="0F0F3F" w:themeColor="text1"/>
      </w:rPr>
    </w:lvl>
    <w:lvl w:ilvl="6">
      <w:start w:val="1"/>
      <w:numFmt w:val="decimal"/>
      <w:lvlText w:val="%1.%2.%3.%4.%5.%6.%7"/>
      <w:lvlJc w:val="left"/>
      <w:pPr>
        <w:ind w:left="2520" w:hanging="2520"/>
      </w:pPr>
      <w:rPr>
        <w:rFonts w:hint="default"/>
        <w:color w:val="0F0F3F" w:themeColor="text1"/>
      </w:rPr>
    </w:lvl>
    <w:lvl w:ilvl="7">
      <w:start w:val="1"/>
      <w:numFmt w:val="decimal"/>
      <w:lvlText w:val="%1.%2.%3.%4.%5.%6.%7.%8"/>
      <w:lvlJc w:val="left"/>
      <w:pPr>
        <w:ind w:left="2880" w:hanging="2880"/>
      </w:pPr>
      <w:rPr>
        <w:rFonts w:hint="default"/>
        <w:color w:val="0F0F3F" w:themeColor="text1"/>
      </w:rPr>
    </w:lvl>
    <w:lvl w:ilvl="8">
      <w:start w:val="1"/>
      <w:numFmt w:val="decimal"/>
      <w:lvlText w:val="%1.%2.%3.%4.%5.%6.%7.%8.%9"/>
      <w:lvlJc w:val="left"/>
      <w:pPr>
        <w:ind w:left="3240" w:hanging="3240"/>
      </w:pPr>
      <w:rPr>
        <w:rFonts w:hint="default"/>
        <w:color w:val="0F0F3F" w:themeColor="text1"/>
      </w:rPr>
    </w:lvl>
  </w:abstractNum>
  <w:abstractNum w:abstractNumId="10" w15:restartNumberingAfterBreak="0">
    <w:nsid w:val="03561EAA"/>
    <w:multiLevelType w:val="multilevel"/>
    <w:tmpl w:val="0EAE6D9A"/>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5161BE8"/>
    <w:multiLevelType w:val="multilevel"/>
    <w:tmpl w:val="6066B21A"/>
    <w:lvl w:ilvl="0">
      <w:start w:val="3"/>
      <w:numFmt w:val="decimal"/>
      <w:lvlText w:val="%1"/>
      <w:lvlJc w:val="left"/>
      <w:pPr>
        <w:ind w:left="564" w:hanging="564"/>
      </w:pPr>
      <w:rPr>
        <w:rFonts w:hint="default"/>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1523FA"/>
    <w:multiLevelType w:val="hybridMultilevel"/>
    <w:tmpl w:val="D8168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50BF"/>
    <w:multiLevelType w:val="hybridMultilevel"/>
    <w:tmpl w:val="FA6A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6" w15:restartNumberingAfterBreak="0">
    <w:nsid w:val="41616F75"/>
    <w:multiLevelType w:val="hybridMultilevel"/>
    <w:tmpl w:val="752C9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203BD"/>
    <w:multiLevelType w:val="hybridMultilevel"/>
    <w:tmpl w:val="2586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94952"/>
    <w:multiLevelType w:val="hybridMultilevel"/>
    <w:tmpl w:val="3FA0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30F91"/>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3" w15:restartNumberingAfterBreak="0">
    <w:nsid w:val="52415EDE"/>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9"/>
  </w:num>
  <w:num w:numId="4">
    <w:abstractNumId w:val="30"/>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14"/>
  </w:num>
  <w:num w:numId="19">
    <w:abstractNumId w:val="20"/>
  </w:num>
  <w:num w:numId="20">
    <w:abstractNumId w:val="26"/>
  </w:num>
  <w:num w:numId="21">
    <w:abstractNumId w:val="19"/>
  </w:num>
  <w:num w:numId="22">
    <w:abstractNumId w:val="25"/>
  </w:num>
  <w:num w:numId="23">
    <w:abstractNumId w:val="10"/>
  </w:num>
  <w:num w:numId="24">
    <w:abstractNumId w:val="11"/>
  </w:num>
  <w:num w:numId="25">
    <w:abstractNumId w:val="16"/>
  </w:num>
  <w:num w:numId="26">
    <w:abstractNumId w:val="17"/>
  </w:num>
  <w:num w:numId="27">
    <w:abstractNumId w:val="13"/>
  </w:num>
  <w:num w:numId="28">
    <w:abstractNumId w:val="12"/>
  </w:num>
  <w:num w:numId="29">
    <w:abstractNumId w:val="21"/>
  </w:num>
  <w:num w:numId="30">
    <w:abstractNumId w:val="22"/>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5333D"/>
    <w:rsid w:val="0006789D"/>
    <w:rsid w:val="00067C92"/>
    <w:rsid w:val="0009779A"/>
    <w:rsid w:val="000C7531"/>
    <w:rsid w:val="00111FD9"/>
    <w:rsid w:val="001140FB"/>
    <w:rsid w:val="00116B2C"/>
    <w:rsid w:val="00136006"/>
    <w:rsid w:val="001449EC"/>
    <w:rsid w:val="00146CD2"/>
    <w:rsid w:val="001670A7"/>
    <w:rsid w:val="001828A4"/>
    <w:rsid w:val="001B2CDA"/>
    <w:rsid w:val="001B3159"/>
    <w:rsid w:val="001B361F"/>
    <w:rsid w:val="001B78F9"/>
    <w:rsid w:val="001F0AF0"/>
    <w:rsid w:val="002178B9"/>
    <w:rsid w:val="0025793E"/>
    <w:rsid w:val="00257F9C"/>
    <w:rsid w:val="00260666"/>
    <w:rsid w:val="00261D1A"/>
    <w:rsid w:val="00272828"/>
    <w:rsid w:val="00291712"/>
    <w:rsid w:val="002A5BB2"/>
    <w:rsid w:val="002C4ACE"/>
    <w:rsid w:val="002E0194"/>
    <w:rsid w:val="002E092E"/>
    <w:rsid w:val="00303EF8"/>
    <w:rsid w:val="00330E90"/>
    <w:rsid w:val="003620E2"/>
    <w:rsid w:val="003A2F05"/>
    <w:rsid w:val="003E4009"/>
    <w:rsid w:val="003F5051"/>
    <w:rsid w:val="00420DF5"/>
    <w:rsid w:val="00430DA7"/>
    <w:rsid w:val="00435408"/>
    <w:rsid w:val="004371B6"/>
    <w:rsid w:val="00444C7B"/>
    <w:rsid w:val="00446FDE"/>
    <w:rsid w:val="0045307D"/>
    <w:rsid w:val="00457F28"/>
    <w:rsid w:val="0048718B"/>
    <w:rsid w:val="0049185C"/>
    <w:rsid w:val="004C6A93"/>
    <w:rsid w:val="004E5F1E"/>
    <w:rsid w:val="004F2231"/>
    <w:rsid w:val="004F7D20"/>
    <w:rsid w:val="005112D1"/>
    <w:rsid w:val="005248D5"/>
    <w:rsid w:val="00530EF0"/>
    <w:rsid w:val="00536F43"/>
    <w:rsid w:val="0055035B"/>
    <w:rsid w:val="00566047"/>
    <w:rsid w:val="0057318D"/>
    <w:rsid w:val="00590F4C"/>
    <w:rsid w:val="005A07D2"/>
    <w:rsid w:val="005B017E"/>
    <w:rsid w:val="005C2525"/>
    <w:rsid w:val="005C3643"/>
    <w:rsid w:val="005E4C38"/>
    <w:rsid w:val="00602029"/>
    <w:rsid w:val="006364C7"/>
    <w:rsid w:val="0068500D"/>
    <w:rsid w:val="006D6940"/>
    <w:rsid w:val="006E215C"/>
    <w:rsid w:val="006E5035"/>
    <w:rsid w:val="007057F4"/>
    <w:rsid w:val="00733884"/>
    <w:rsid w:val="007417B3"/>
    <w:rsid w:val="00742102"/>
    <w:rsid w:val="00750AC4"/>
    <w:rsid w:val="00773B66"/>
    <w:rsid w:val="007C7473"/>
    <w:rsid w:val="007D26F1"/>
    <w:rsid w:val="007E5499"/>
    <w:rsid w:val="008253A5"/>
    <w:rsid w:val="00837C5D"/>
    <w:rsid w:val="008417CE"/>
    <w:rsid w:val="0084277E"/>
    <w:rsid w:val="00842ACD"/>
    <w:rsid w:val="008A274D"/>
    <w:rsid w:val="008A3C95"/>
    <w:rsid w:val="008C386D"/>
    <w:rsid w:val="008C5106"/>
    <w:rsid w:val="008D5829"/>
    <w:rsid w:val="009219EC"/>
    <w:rsid w:val="00933351"/>
    <w:rsid w:val="009362C0"/>
    <w:rsid w:val="00946F55"/>
    <w:rsid w:val="00956614"/>
    <w:rsid w:val="00965BD5"/>
    <w:rsid w:val="009875C8"/>
    <w:rsid w:val="00990B3B"/>
    <w:rsid w:val="00991D08"/>
    <w:rsid w:val="009A31DD"/>
    <w:rsid w:val="009A52CE"/>
    <w:rsid w:val="00A63DE6"/>
    <w:rsid w:val="00AA506D"/>
    <w:rsid w:val="00AB2B81"/>
    <w:rsid w:val="00B00CF7"/>
    <w:rsid w:val="00B0688D"/>
    <w:rsid w:val="00B40525"/>
    <w:rsid w:val="00B41D82"/>
    <w:rsid w:val="00B4747D"/>
    <w:rsid w:val="00B54809"/>
    <w:rsid w:val="00B621F7"/>
    <w:rsid w:val="00B62265"/>
    <w:rsid w:val="00B90346"/>
    <w:rsid w:val="00B930E7"/>
    <w:rsid w:val="00BB3D0E"/>
    <w:rsid w:val="00BB6CAC"/>
    <w:rsid w:val="00BE7253"/>
    <w:rsid w:val="00BF6DBC"/>
    <w:rsid w:val="00C01497"/>
    <w:rsid w:val="00C060C2"/>
    <w:rsid w:val="00C23C87"/>
    <w:rsid w:val="00C77592"/>
    <w:rsid w:val="00CA16E0"/>
    <w:rsid w:val="00CC6EED"/>
    <w:rsid w:val="00CE0BC9"/>
    <w:rsid w:val="00CE50A1"/>
    <w:rsid w:val="00D02BEF"/>
    <w:rsid w:val="00D2045C"/>
    <w:rsid w:val="00D540AF"/>
    <w:rsid w:val="00D6093C"/>
    <w:rsid w:val="00D638C1"/>
    <w:rsid w:val="00D72A86"/>
    <w:rsid w:val="00D73D44"/>
    <w:rsid w:val="00D939DB"/>
    <w:rsid w:val="00D967AC"/>
    <w:rsid w:val="00DF0BA7"/>
    <w:rsid w:val="00E50A4D"/>
    <w:rsid w:val="00E5699C"/>
    <w:rsid w:val="00E758BC"/>
    <w:rsid w:val="00E9050F"/>
    <w:rsid w:val="00E95AFE"/>
    <w:rsid w:val="00EA4CDA"/>
    <w:rsid w:val="00ED3756"/>
    <w:rsid w:val="00EF3D14"/>
    <w:rsid w:val="00EF7DA1"/>
    <w:rsid w:val="00F20859"/>
    <w:rsid w:val="00F214AC"/>
    <w:rsid w:val="00F43A02"/>
    <w:rsid w:val="00F45884"/>
    <w:rsid w:val="00F553FE"/>
    <w:rsid w:val="00F63939"/>
    <w:rsid w:val="00F8147C"/>
    <w:rsid w:val="00F902EA"/>
    <w:rsid w:val="00F91AD0"/>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16B2C"/>
    <w:rPr>
      <w:sz w:val="16"/>
      <w:szCs w:val="16"/>
    </w:rPr>
  </w:style>
  <w:style w:type="paragraph" w:styleId="CommentText">
    <w:name w:val="annotation text"/>
    <w:basedOn w:val="Normal"/>
    <w:link w:val="CommentTextChar"/>
    <w:uiPriority w:val="99"/>
    <w:semiHidden/>
    <w:unhideWhenUsed/>
    <w:rsid w:val="00116B2C"/>
    <w:pPr>
      <w:spacing w:line="240" w:lineRule="auto"/>
    </w:pPr>
    <w:rPr>
      <w:sz w:val="20"/>
      <w:szCs w:val="20"/>
    </w:rPr>
  </w:style>
  <w:style w:type="character" w:customStyle="1" w:styleId="CommentTextChar">
    <w:name w:val="Comment Text Char"/>
    <w:basedOn w:val="DefaultParagraphFont"/>
    <w:link w:val="CommentText"/>
    <w:uiPriority w:val="99"/>
    <w:semiHidden/>
    <w:rsid w:val="00116B2C"/>
    <w:rPr>
      <w:b/>
      <w:color w:val="0F0F3F" w:themeColor="text1"/>
      <w:sz w:val="20"/>
      <w:szCs w:val="20"/>
      <w:lang w:eastAsia="en-US"/>
    </w:rPr>
  </w:style>
  <w:style w:type="paragraph" w:styleId="CommentSubject">
    <w:name w:val="annotation subject"/>
    <w:basedOn w:val="CommentText"/>
    <w:next w:val="CommentText"/>
    <w:link w:val="CommentSubjectChar"/>
    <w:uiPriority w:val="99"/>
    <w:semiHidden/>
    <w:unhideWhenUsed/>
    <w:rsid w:val="00116B2C"/>
    <w:rPr>
      <w:bCs/>
    </w:rPr>
  </w:style>
  <w:style w:type="character" w:customStyle="1" w:styleId="CommentSubjectChar">
    <w:name w:val="Comment Subject Char"/>
    <w:basedOn w:val="CommentTextChar"/>
    <w:link w:val="CommentSubject"/>
    <w:uiPriority w:val="99"/>
    <w:semiHidden/>
    <w:rsid w:val="00116B2C"/>
    <w:rPr>
      <w:b/>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9.png"/><Relationship Id="rId7" Type="http://schemas.openxmlformats.org/officeDocument/2006/relationships/image" Target="media/image11.png"/><Relationship Id="rId2" Type="http://schemas.openxmlformats.org/officeDocument/2006/relationships/image" Target="media/image13.svg"/><Relationship Id="rId1" Type="http://schemas.openxmlformats.org/officeDocument/2006/relationships/image" Target="media/image8.png"/><Relationship Id="rId6" Type="http://schemas.openxmlformats.org/officeDocument/2006/relationships/image" Target="media/image17.svg"/><Relationship Id="rId5" Type="http://schemas.openxmlformats.org/officeDocument/2006/relationships/image" Target="media/image10.png"/><Relationship Id="rId4" Type="http://schemas.openxmlformats.org/officeDocument/2006/relationships/image" Target="media/image15.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6611B"/>
    <w:rsid w:val="001A2277"/>
    <w:rsid w:val="001F37A7"/>
    <w:rsid w:val="00456A02"/>
    <w:rsid w:val="00487F1D"/>
    <w:rsid w:val="00586685"/>
    <w:rsid w:val="005D6B85"/>
    <w:rsid w:val="006073D6"/>
    <w:rsid w:val="0099069E"/>
    <w:rsid w:val="00A17CE7"/>
    <w:rsid w:val="00BA20BE"/>
    <w:rsid w:val="00BD2551"/>
    <w:rsid w:val="00BF0A00"/>
    <w:rsid w:val="00CF4E07"/>
    <w:rsid w:val="00CF6B86"/>
    <w:rsid w:val="00DA50E1"/>
    <w:rsid w:val="00EA3D90"/>
    <w:rsid w:val="00EA7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AD12-56A2-49FB-95B4-CC2DEBC0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1421</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45</cp:revision>
  <dcterms:created xsi:type="dcterms:W3CDTF">2021-09-22T00:10:00Z</dcterms:created>
  <dcterms:modified xsi:type="dcterms:W3CDTF">2021-10-11T19:38:00Z</dcterms:modified>
</cp:coreProperties>
</file>